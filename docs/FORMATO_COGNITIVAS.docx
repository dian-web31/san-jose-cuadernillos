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BDC2" w14:textId="1B76564D" w:rsidR="000305CD" w:rsidRPr="000305CD" w:rsidRDefault="000305CD" w:rsidP="000305CD">
      <w:pPr>
        <w:rPr>
          <w:rFonts w:cs="Arial"/>
          <w:sz w:val="22"/>
          <w:szCs w:val="22"/>
          <w:lang w:val="es-CO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42674C7" wp14:editId="454D1384">
            <wp:simplePos x="0" y="0"/>
            <wp:positionH relativeFrom="column">
              <wp:posOffset>3657600</wp:posOffset>
            </wp:positionH>
            <wp:positionV relativeFrom="paragraph">
              <wp:posOffset>-5679440</wp:posOffset>
            </wp:positionV>
            <wp:extent cx="3204845" cy="3204845"/>
            <wp:effectExtent l="0" t="0" r="0" b="0"/>
            <wp:wrapNone/>
            <wp:docPr id="6299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3204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FA78F9A" w14:textId="26FC090A" w:rsidR="000305CD" w:rsidRPr="000305CD" w:rsidRDefault="000305CD" w:rsidP="000305CD">
      <w:pPr>
        <w:rPr>
          <w:rFonts w:cs="Arial"/>
          <w:sz w:val="22"/>
          <w:szCs w:val="22"/>
          <w:lang w:val="es-CO"/>
        </w:rPr>
      </w:pPr>
    </w:p>
    <w:p w14:paraId="5A81ED19" w14:textId="1DAFBBF3" w:rsidR="002612FF" w:rsidRPr="0060466F" w:rsidRDefault="002612FF" w:rsidP="00DC1147">
      <w:pPr>
        <w:spacing w:after="200" w:line="276" w:lineRule="auto"/>
        <w:rPr>
          <w:rFonts w:ascii="Candara" w:hAnsi="Candara" w:cs="Arial"/>
          <w:b/>
          <w:sz w:val="22"/>
          <w:szCs w:val="22"/>
          <w:u w:val="single"/>
          <w:lang w:val="es-CO"/>
        </w:rPr>
      </w:pPr>
    </w:p>
    <w:sectPr w:rsidR="002612FF" w:rsidRPr="0060466F" w:rsidSect="00E16BA9">
      <w:headerReference w:type="default" r:id="rId9"/>
      <w:footerReference w:type="default" r:id="rId10"/>
      <w:pgSz w:w="12242" w:h="18711" w:code="5"/>
      <w:pgMar w:top="720" w:right="720" w:bottom="720" w:left="720" w:header="709" w:footer="159" w:gutter="0"/>
      <w:pgBorders w:offsetFrom="page">
        <w:top w:val="dashed" w:sz="4" w:space="24" w:color="1F497D"/>
        <w:left w:val="dashed" w:sz="4" w:space="24" w:color="1F497D"/>
        <w:bottom w:val="dashed" w:sz="4" w:space="24" w:color="1F497D"/>
        <w:right w:val="dashed" w:sz="4" w:space="24" w:color="1F497D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80CCA" w14:textId="77777777" w:rsidR="005B3CBC" w:rsidRDefault="005B3CBC" w:rsidP="00E42981">
      <w:r>
        <w:separator/>
      </w:r>
    </w:p>
  </w:endnote>
  <w:endnote w:type="continuationSeparator" w:id="0">
    <w:p w14:paraId="58F2956A" w14:textId="77777777" w:rsidR="005B3CBC" w:rsidRDefault="005B3CBC" w:rsidP="00E4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1732586"/>
      <w:docPartObj>
        <w:docPartGallery w:val="Page Numbers (Bottom of Page)"/>
        <w:docPartUnique/>
      </w:docPartObj>
    </w:sdtPr>
    <w:sdtContent>
      <w:p w14:paraId="004354BC" w14:textId="3342FE4D" w:rsidR="009C631C" w:rsidRDefault="009C63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800">
          <w:rPr>
            <w:noProof/>
          </w:rPr>
          <w:t>1</w:t>
        </w:r>
        <w:r>
          <w:fldChar w:fldCharType="end"/>
        </w:r>
      </w:p>
    </w:sdtContent>
  </w:sdt>
  <w:p w14:paraId="33B16F83" w14:textId="77777777" w:rsidR="009C631C" w:rsidRDefault="009C63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5F7DB" w14:textId="77777777" w:rsidR="005B3CBC" w:rsidRDefault="005B3CBC" w:rsidP="00E42981">
      <w:r>
        <w:separator/>
      </w:r>
    </w:p>
  </w:footnote>
  <w:footnote w:type="continuationSeparator" w:id="0">
    <w:p w14:paraId="124D522C" w14:textId="77777777" w:rsidR="005B3CBC" w:rsidRDefault="005B3CBC" w:rsidP="00E4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833BC" w14:textId="5E651B75" w:rsidR="009C631C" w:rsidRPr="008A3613" w:rsidRDefault="0060466F" w:rsidP="00C124D1">
    <w:pPr>
      <w:jc w:val="center"/>
      <w:rPr>
        <w:rFonts w:ascii="Candara" w:hAnsi="Candara"/>
        <w:b/>
        <w:i/>
        <w:sz w:val="28"/>
        <w:szCs w:val="28"/>
        <w:lang w:val="es-CO"/>
      </w:rPr>
    </w:pPr>
    <w:r w:rsidRPr="008A3613">
      <w:rPr>
        <w:rFonts w:ascii="Candara" w:hAnsi="Candara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7351CC" wp14:editId="30C2B604">
              <wp:simplePos x="0" y="0"/>
              <wp:positionH relativeFrom="column">
                <wp:posOffset>6766560</wp:posOffset>
              </wp:positionH>
              <wp:positionV relativeFrom="paragraph">
                <wp:posOffset>-145415</wp:posOffset>
              </wp:positionV>
              <wp:extent cx="424815" cy="4419600"/>
              <wp:effectExtent l="0" t="0" r="13335" b="19050"/>
              <wp:wrapSquare wrapText="bothSides"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4815" cy="4419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rgbClr val="7030A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58C17D6E" w14:textId="5F781A74" w:rsidR="009C631C" w:rsidRPr="002A1A6D" w:rsidRDefault="009C631C" w:rsidP="002A1A6D">
                          <w:pPr>
                            <w:shd w:val="clear" w:color="auto" w:fill="E5DFEC"/>
                            <w:jc w:val="center"/>
                            <w:rPr>
                              <w:rFonts w:ascii="Arial Black" w:hAnsi="Arial Black"/>
                              <w:b/>
                              <w:lang w:val="es-CO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 xml:space="preserve">COGNITIVA – SESION 1 – </w:t>
                          </w:r>
                          <w:r w:rsidR="0060466F"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>3</w:t>
                          </w:r>
                          <w:r w:rsidR="005E2579"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lang w:val="es-CO"/>
                            </w:rPr>
                            <w:t>PERIODO</w:t>
                          </w: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7351CC" id="Rectángulo 8" o:spid="_x0000_s1026" style="position:absolute;left:0;text-align:left;margin-left:532.8pt;margin-top:-11.45pt;width:33.45pt;height:3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" fillcolor="#c1df87 [1940]" strokecolor="#7030a0" strokeweight="1pt">
              <v:textbox style="layout-flow:vertical">
                <w:txbxContent>
                  <w:p w14:paraId="58C17D6E" w14:textId="5F781A74" w:rsidR="009C631C" w:rsidRPr="002A1A6D" w:rsidRDefault="009C631C" w:rsidP="002A1A6D">
                    <w:pPr>
                      <w:shd w:val="clear" w:color="auto" w:fill="E5DFEC"/>
                      <w:jc w:val="center"/>
                      <w:rPr>
                        <w:rFonts w:ascii="Arial Black" w:hAnsi="Arial Black"/>
                        <w:b/>
                        <w:lang w:val="es-CO"/>
                      </w:rPr>
                    </w:pPr>
                    <w:r>
                      <w:rPr>
                        <w:rFonts w:ascii="Arial Black" w:hAnsi="Arial Black"/>
                        <w:b/>
                        <w:lang w:val="es-CO"/>
                      </w:rPr>
                      <w:t xml:space="preserve">COGNITIVA – SESION 1 – </w:t>
                    </w:r>
                    <w:r w:rsidR="0060466F">
                      <w:rPr>
                        <w:rFonts w:ascii="Arial Black" w:hAnsi="Arial Black"/>
                        <w:b/>
                        <w:lang w:val="es-CO"/>
                      </w:rPr>
                      <w:t>3</w:t>
                    </w:r>
                    <w:r w:rsidR="005E2579">
                      <w:rPr>
                        <w:rFonts w:ascii="Arial Black" w:hAnsi="Arial Black"/>
                        <w:b/>
                        <w:lang w:val="es-CO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b/>
                        <w:lang w:val="es-CO"/>
                      </w:rPr>
                      <w:t>PERIODO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9C631C">
      <w:rPr>
        <w:rFonts w:ascii="Candara" w:hAnsi="Candara"/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5925BF9E" wp14:editId="63D04FDD">
          <wp:simplePos x="0" y="0"/>
          <wp:positionH relativeFrom="column">
            <wp:posOffset>-57150</wp:posOffset>
          </wp:positionH>
          <wp:positionV relativeFrom="paragraph">
            <wp:posOffset>-97790</wp:posOffset>
          </wp:positionV>
          <wp:extent cx="409575" cy="505488"/>
          <wp:effectExtent l="0" t="0" r="0" b="889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SJ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50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631C" w:rsidRPr="008A3613">
      <w:rPr>
        <w:rFonts w:ascii="Candara" w:hAnsi="Candara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95F6D" wp14:editId="23697B6A">
              <wp:simplePos x="0" y="0"/>
              <wp:positionH relativeFrom="page">
                <wp:posOffset>11688445</wp:posOffset>
              </wp:positionH>
              <wp:positionV relativeFrom="page">
                <wp:posOffset>244475</wp:posOffset>
              </wp:positionV>
              <wp:extent cx="940435" cy="7117080"/>
              <wp:effectExtent l="0" t="0" r="0" b="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0435" cy="711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884D3" w14:textId="77777777" w:rsidR="009C631C" w:rsidRPr="00E54789" w:rsidRDefault="009C631C" w:rsidP="00E42981">
                          <w:pPr>
                            <w:pStyle w:val="Direccindelremitente1"/>
                            <w:rPr>
                              <w:rFonts w:ascii="Cambria" w:hAnsi="Cambria"/>
                              <w:caps/>
                              <w:color w:val="002060"/>
                              <w:sz w:val="36"/>
                              <w:szCs w:val="44"/>
                              <w:lang w:val="es-CO"/>
                            </w:rPr>
                          </w:pPr>
                          <w:r w:rsidRPr="00E54789">
                            <w:rPr>
                              <w:rFonts w:ascii="Cambria" w:hAnsi="Cambria"/>
                              <w:b/>
                              <w:caps/>
                              <w:color w:val="002060"/>
                              <w:sz w:val="36"/>
                              <w:szCs w:val="44"/>
                              <w:lang w:val="es-CO"/>
                            </w:rPr>
                            <w:t>PLAN DE ESTUDIOS DE CIENCIAS NATURALES</w:t>
                          </w:r>
                        </w:p>
                      </w:txbxContent>
                    </wps:txbx>
                    <wps:bodyPr rot="0" vert="vert" wrap="square" lIns="45720" tIns="685800" rIns="45720" bIns="6858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B95F6D" id="Rectángulo 7" o:spid="_x0000_s1027" style="position:absolute;left:0;text-align:left;margin-left:920.35pt;margin-top:19.25pt;width:74.05pt;height:56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" o:allowincell="f" filled="f" stroked="f" strokecolor="black [3213]">
              <v:textbox style="layout-flow:vertical" inset="3.6pt,54pt,3.6pt,54pt">
                <w:txbxContent>
                  <w:p w14:paraId="1F6884D3" w14:textId="77777777" w:rsidR="009C631C" w:rsidRPr="00E54789" w:rsidRDefault="009C631C" w:rsidP="00E42981">
                    <w:pPr>
                      <w:pStyle w:val="Direccindelremitente1"/>
                      <w:rPr>
                        <w:rFonts w:ascii="Cambria" w:hAnsi="Cambria"/>
                        <w:caps/>
                        <w:color w:val="002060"/>
                        <w:sz w:val="36"/>
                        <w:szCs w:val="44"/>
                        <w:lang w:val="es-CO"/>
                      </w:rPr>
                    </w:pPr>
                    <w:r w:rsidRPr="00E54789">
                      <w:rPr>
                        <w:rFonts w:ascii="Cambria" w:hAnsi="Cambria"/>
                        <w:b/>
                        <w:caps/>
                        <w:color w:val="002060"/>
                        <w:sz w:val="36"/>
                        <w:szCs w:val="44"/>
                        <w:lang w:val="es-CO"/>
                      </w:rPr>
                      <w:t>PLAN DE ESTUDIOS DE CIENCIAS NATURALES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9C631C" w:rsidRPr="008A3613">
      <w:rPr>
        <w:rFonts w:ascii="Candara" w:hAnsi="Candara"/>
        <w:b/>
        <w:i/>
        <w:sz w:val="28"/>
        <w:szCs w:val="28"/>
        <w:lang w:val="es-CO"/>
      </w:rPr>
      <w:t xml:space="preserve">Institución Educativa Técnica </w:t>
    </w:r>
    <w:r w:rsidR="009C631C">
      <w:rPr>
        <w:rFonts w:ascii="Candara" w:hAnsi="Candara"/>
        <w:b/>
        <w:i/>
        <w:sz w:val="28"/>
        <w:szCs w:val="28"/>
        <w:lang w:val="es-CO"/>
      </w:rPr>
      <w:t>“</w:t>
    </w:r>
    <w:r w:rsidR="009C631C" w:rsidRPr="008A3613">
      <w:rPr>
        <w:rFonts w:ascii="Candara" w:hAnsi="Candara"/>
        <w:b/>
        <w:i/>
        <w:sz w:val="28"/>
        <w:szCs w:val="28"/>
        <w:lang w:val="es-CO"/>
      </w:rPr>
      <w:t>San José</w:t>
    </w:r>
    <w:r w:rsidR="009C631C">
      <w:rPr>
        <w:rFonts w:ascii="Candara" w:hAnsi="Candara"/>
        <w:b/>
        <w:i/>
        <w:sz w:val="28"/>
        <w:szCs w:val="28"/>
        <w:lang w:val="es-CO"/>
      </w:rPr>
      <w:t>”.</w:t>
    </w:r>
  </w:p>
  <w:p w14:paraId="01455AA3" w14:textId="5D681F8F" w:rsidR="009C631C" w:rsidRPr="008A3613" w:rsidRDefault="009C631C" w:rsidP="00E42981">
    <w:pPr>
      <w:pStyle w:val="Encabezado"/>
      <w:jc w:val="center"/>
      <w:rPr>
        <w:rFonts w:ascii="Candara" w:hAnsi="Candara"/>
      </w:rPr>
    </w:pPr>
    <w:r w:rsidRPr="00684517">
      <w:rPr>
        <w:rFonts w:ascii="Candara" w:hAnsi="Candara" w:cstheme="minorHAnsi"/>
        <w:b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E13D76" wp14:editId="7F1D6B25">
              <wp:simplePos x="0" y="0"/>
              <wp:positionH relativeFrom="column">
                <wp:posOffset>3323590</wp:posOffset>
              </wp:positionH>
              <wp:positionV relativeFrom="paragraph">
                <wp:posOffset>424815</wp:posOffset>
              </wp:positionV>
              <wp:extent cx="76200" cy="10303510"/>
              <wp:effectExtent l="57150" t="19050" r="76200" b="78740"/>
              <wp:wrapNone/>
              <wp:docPr id="5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" cy="1030351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9BACB8" id="3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pt,33.45pt" to="267.7pt,8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" strokecolor="#37a76f [3206]" strokeweight="2pt">
              <v:shadow on="t" color="black" opacity="24903f" origin=",.5" offset="0,.55556mm"/>
            </v:line>
          </w:pict>
        </mc:Fallback>
      </mc:AlternateContent>
    </w:r>
    <w:r w:rsidRPr="008A3613">
      <w:rPr>
        <w:rFonts w:ascii="Candara" w:hAnsi="Candara"/>
        <w:b/>
        <w:sz w:val="28"/>
        <w:szCs w:val="28"/>
        <w:lang w:val="es-CO"/>
      </w:rPr>
      <w:t xml:space="preserve">Fresno – Tolima: </w:t>
    </w:r>
    <w:r w:rsidRPr="008A3613">
      <w:rPr>
        <w:rFonts w:ascii="Candara" w:hAnsi="Candara"/>
        <w:b/>
        <w:i/>
        <w:sz w:val="28"/>
        <w:szCs w:val="28"/>
        <w:lang w:val="es-CO"/>
      </w:rPr>
      <w:t>Nit.890.701.714-8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A90"/>
    <w:multiLevelType w:val="multilevel"/>
    <w:tmpl w:val="240A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62551D"/>
    <w:multiLevelType w:val="hybridMultilevel"/>
    <w:tmpl w:val="CD84DD68"/>
    <w:lvl w:ilvl="0" w:tplc="240A000F">
      <w:start w:val="1"/>
      <w:numFmt w:val="decimal"/>
      <w:lvlText w:val="%1."/>
      <w:lvlJc w:val="left"/>
      <w:pPr>
        <w:ind w:left="-1090" w:hanging="360"/>
      </w:pPr>
      <w:rPr>
        <w:rFonts w:hint="default"/>
        <w:color w:val="auto"/>
      </w:rPr>
    </w:lvl>
    <w:lvl w:ilvl="1" w:tplc="63169CAE">
      <w:start w:val="1"/>
      <w:numFmt w:val="lowerLetter"/>
      <w:lvlText w:val="%2."/>
      <w:lvlJc w:val="left"/>
      <w:pPr>
        <w:ind w:left="-948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50" w:hanging="180"/>
      </w:pPr>
    </w:lvl>
    <w:lvl w:ilvl="3" w:tplc="240A000F" w:tentative="1">
      <w:start w:val="1"/>
      <w:numFmt w:val="decimal"/>
      <w:lvlText w:val="%4."/>
      <w:lvlJc w:val="left"/>
      <w:pPr>
        <w:ind w:left="1070" w:hanging="360"/>
      </w:pPr>
    </w:lvl>
    <w:lvl w:ilvl="4" w:tplc="240A0019" w:tentative="1">
      <w:start w:val="1"/>
      <w:numFmt w:val="lowerLetter"/>
      <w:lvlText w:val="%5."/>
      <w:lvlJc w:val="left"/>
      <w:pPr>
        <w:ind w:left="1790" w:hanging="360"/>
      </w:pPr>
    </w:lvl>
    <w:lvl w:ilvl="5" w:tplc="240A001B" w:tentative="1">
      <w:start w:val="1"/>
      <w:numFmt w:val="lowerRoman"/>
      <w:lvlText w:val="%6."/>
      <w:lvlJc w:val="right"/>
      <w:pPr>
        <w:ind w:left="2510" w:hanging="180"/>
      </w:pPr>
    </w:lvl>
    <w:lvl w:ilvl="6" w:tplc="240A000F" w:tentative="1">
      <w:start w:val="1"/>
      <w:numFmt w:val="decimal"/>
      <w:lvlText w:val="%7."/>
      <w:lvlJc w:val="left"/>
      <w:pPr>
        <w:ind w:left="3230" w:hanging="360"/>
      </w:pPr>
    </w:lvl>
    <w:lvl w:ilvl="7" w:tplc="240A0019" w:tentative="1">
      <w:start w:val="1"/>
      <w:numFmt w:val="lowerLetter"/>
      <w:lvlText w:val="%8."/>
      <w:lvlJc w:val="left"/>
      <w:pPr>
        <w:ind w:left="3950" w:hanging="360"/>
      </w:pPr>
    </w:lvl>
    <w:lvl w:ilvl="8" w:tplc="240A001B" w:tentative="1">
      <w:start w:val="1"/>
      <w:numFmt w:val="lowerRoman"/>
      <w:lvlText w:val="%9."/>
      <w:lvlJc w:val="right"/>
      <w:pPr>
        <w:ind w:left="4670" w:hanging="180"/>
      </w:pPr>
    </w:lvl>
  </w:abstractNum>
  <w:abstractNum w:abstractNumId="2" w15:restartNumberingAfterBreak="0">
    <w:nsid w:val="109D0C4C"/>
    <w:multiLevelType w:val="hybridMultilevel"/>
    <w:tmpl w:val="F83E1E02"/>
    <w:lvl w:ilvl="0" w:tplc="883267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8034E47"/>
    <w:multiLevelType w:val="hybridMultilevel"/>
    <w:tmpl w:val="AE987B40"/>
    <w:lvl w:ilvl="0" w:tplc="CDC0FE62">
      <w:start w:val="4"/>
      <w:numFmt w:val="bullet"/>
      <w:lvlText w:val="-"/>
      <w:lvlJc w:val="left"/>
      <w:pPr>
        <w:ind w:left="690" w:hanging="360"/>
      </w:pPr>
      <w:rPr>
        <w:rFonts w:ascii="Century Gothic" w:eastAsia="Times New Roman" w:hAnsi="Century Gothic" w:cs="Arial" w:hint="default"/>
        <w:b/>
        <w:bCs w:val="0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9FA546C"/>
    <w:multiLevelType w:val="hybridMultilevel"/>
    <w:tmpl w:val="522603E6"/>
    <w:lvl w:ilvl="0" w:tplc="DB6A30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F7379"/>
    <w:multiLevelType w:val="hybridMultilevel"/>
    <w:tmpl w:val="6D7475EC"/>
    <w:lvl w:ilvl="0" w:tplc="4DA04CF2">
      <w:start w:val="5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75366F9"/>
    <w:multiLevelType w:val="hybridMultilevel"/>
    <w:tmpl w:val="57B04F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9B3"/>
    <w:multiLevelType w:val="hybridMultilevel"/>
    <w:tmpl w:val="581C98D2"/>
    <w:lvl w:ilvl="0" w:tplc="5E7E79D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956DCE"/>
    <w:multiLevelType w:val="hybridMultilevel"/>
    <w:tmpl w:val="FDA0A498"/>
    <w:lvl w:ilvl="0" w:tplc="2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60B7F"/>
    <w:multiLevelType w:val="multilevel"/>
    <w:tmpl w:val="240A001D"/>
    <w:numStyleLink w:val="1ai"/>
  </w:abstractNum>
  <w:abstractNum w:abstractNumId="10" w15:restartNumberingAfterBreak="0">
    <w:nsid w:val="2B1A2EC9"/>
    <w:multiLevelType w:val="hybridMultilevel"/>
    <w:tmpl w:val="3A8A3378"/>
    <w:lvl w:ilvl="0" w:tplc="240A0017">
      <w:start w:val="1"/>
      <w:numFmt w:val="lowerLetter"/>
      <w:lvlText w:val="%1)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B451E4E"/>
    <w:multiLevelType w:val="hybridMultilevel"/>
    <w:tmpl w:val="BBCC2D1E"/>
    <w:lvl w:ilvl="0" w:tplc="BE58A6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F666F"/>
    <w:multiLevelType w:val="hybridMultilevel"/>
    <w:tmpl w:val="D2A002B4"/>
    <w:lvl w:ilvl="0" w:tplc="EDB6E074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63D2"/>
    <w:multiLevelType w:val="hybridMultilevel"/>
    <w:tmpl w:val="9C98F95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E51F1C"/>
    <w:multiLevelType w:val="hybridMultilevel"/>
    <w:tmpl w:val="35A8F89C"/>
    <w:lvl w:ilvl="0" w:tplc="1826CC04">
      <w:start w:val="4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46B67C20"/>
    <w:multiLevelType w:val="hybridMultilevel"/>
    <w:tmpl w:val="690694F6"/>
    <w:lvl w:ilvl="0" w:tplc="240A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F56A9D"/>
    <w:multiLevelType w:val="hybridMultilevel"/>
    <w:tmpl w:val="1FFEDCDA"/>
    <w:lvl w:ilvl="0" w:tplc="3FA4E890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5D2206"/>
    <w:multiLevelType w:val="hybridMultilevel"/>
    <w:tmpl w:val="E4BC955C"/>
    <w:lvl w:ilvl="0" w:tplc="5CC2E73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AA6FE1"/>
    <w:multiLevelType w:val="hybridMultilevel"/>
    <w:tmpl w:val="83C815DA"/>
    <w:lvl w:ilvl="0" w:tplc="E90AE2CE">
      <w:start w:val="4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51156349"/>
    <w:multiLevelType w:val="hybridMultilevel"/>
    <w:tmpl w:val="F05EC9FA"/>
    <w:lvl w:ilvl="0" w:tplc="69A0A5EC">
      <w:start w:val="4"/>
      <w:numFmt w:val="bullet"/>
      <w:lvlText w:val="-"/>
      <w:lvlJc w:val="left"/>
      <w:pPr>
        <w:ind w:left="690" w:hanging="360"/>
      </w:pPr>
      <w:rPr>
        <w:rFonts w:ascii="Century Gothic" w:eastAsia="Times New Roman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 w15:restartNumberingAfterBreak="0">
    <w:nsid w:val="52AA13D7"/>
    <w:multiLevelType w:val="hybridMultilevel"/>
    <w:tmpl w:val="C3E23BB6"/>
    <w:lvl w:ilvl="0" w:tplc="39361DB2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87937"/>
    <w:multiLevelType w:val="hybridMultilevel"/>
    <w:tmpl w:val="0E624C26"/>
    <w:lvl w:ilvl="0" w:tplc="ABEAB3E6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9654B3B"/>
    <w:multiLevelType w:val="hybridMultilevel"/>
    <w:tmpl w:val="585C33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A765A"/>
    <w:multiLevelType w:val="hybridMultilevel"/>
    <w:tmpl w:val="29CA7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97705"/>
    <w:multiLevelType w:val="hybridMultilevel"/>
    <w:tmpl w:val="BC8E3DE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F52B0"/>
    <w:multiLevelType w:val="hybridMultilevel"/>
    <w:tmpl w:val="0B9224CA"/>
    <w:lvl w:ilvl="0" w:tplc="BB228B4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D55C00"/>
    <w:multiLevelType w:val="hybridMultilevel"/>
    <w:tmpl w:val="095EB25A"/>
    <w:lvl w:ilvl="0" w:tplc="92D2039A">
      <w:start w:val="1"/>
      <w:numFmt w:val="lowerLetter"/>
      <w:lvlText w:val="%1."/>
      <w:lvlJc w:val="left"/>
      <w:pPr>
        <w:ind w:left="360" w:hanging="360"/>
      </w:pPr>
      <w:rPr>
        <w:rFonts w:ascii="Century Gothic" w:hAnsi="Century Gothic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2F5454"/>
    <w:multiLevelType w:val="hybridMultilevel"/>
    <w:tmpl w:val="CD0A91CE"/>
    <w:lvl w:ilvl="0" w:tplc="07B89C8C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 w15:restartNumberingAfterBreak="0">
    <w:nsid w:val="67C06C13"/>
    <w:multiLevelType w:val="hybridMultilevel"/>
    <w:tmpl w:val="1ED2BAB6"/>
    <w:lvl w:ilvl="0" w:tplc="F02446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E0734D"/>
    <w:multiLevelType w:val="hybridMultilevel"/>
    <w:tmpl w:val="A21ED30E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CA279A"/>
    <w:multiLevelType w:val="hybridMultilevel"/>
    <w:tmpl w:val="50F6807C"/>
    <w:lvl w:ilvl="0" w:tplc="967C803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C25BF9"/>
    <w:multiLevelType w:val="multilevel"/>
    <w:tmpl w:val="299A44C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3B3358"/>
    <w:multiLevelType w:val="hybridMultilevel"/>
    <w:tmpl w:val="E66AFBD8"/>
    <w:lvl w:ilvl="0" w:tplc="D6F633BA">
      <w:start w:val="4"/>
      <w:numFmt w:val="bullet"/>
      <w:lvlText w:val="-"/>
      <w:lvlJc w:val="left"/>
      <w:pPr>
        <w:ind w:left="765" w:hanging="360"/>
      </w:pPr>
      <w:rPr>
        <w:rFonts w:ascii="Century Gothic" w:eastAsia="Times New Roman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296402A"/>
    <w:multiLevelType w:val="hybridMultilevel"/>
    <w:tmpl w:val="861A12D2"/>
    <w:lvl w:ilvl="0" w:tplc="7150812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0649D5"/>
    <w:multiLevelType w:val="hybridMultilevel"/>
    <w:tmpl w:val="5DE82122"/>
    <w:lvl w:ilvl="0" w:tplc="89480A8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F320F8"/>
    <w:multiLevelType w:val="hybridMultilevel"/>
    <w:tmpl w:val="A7CA6AB4"/>
    <w:lvl w:ilvl="0" w:tplc="16704F54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70F58"/>
    <w:multiLevelType w:val="hybridMultilevel"/>
    <w:tmpl w:val="8DDEF1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F9115A"/>
    <w:multiLevelType w:val="hybridMultilevel"/>
    <w:tmpl w:val="8A684D2E"/>
    <w:lvl w:ilvl="0" w:tplc="38C4077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590" w:hanging="360"/>
      </w:pPr>
    </w:lvl>
    <w:lvl w:ilvl="2" w:tplc="0C0A001B" w:tentative="1">
      <w:start w:val="1"/>
      <w:numFmt w:val="lowerRoman"/>
      <w:lvlText w:val="%3."/>
      <w:lvlJc w:val="right"/>
      <w:pPr>
        <w:ind w:left="1310" w:hanging="180"/>
      </w:pPr>
    </w:lvl>
    <w:lvl w:ilvl="3" w:tplc="0C0A000F" w:tentative="1">
      <w:start w:val="1"/>
      <w:numFmt w:val="decimal"/>
      <w:lvlText w:val="%4."/>
      <w:lvlJc w:val="left"/>
      <w:pPr>
        <w:ind w:left="2030" w:hanging="360"/>
      </w:pPr>
    </w:lvl>
    <w:lvl w:ilvl="4" w:tplc="0C0A0019" w:tentative="1">
      <w:start w:val="1"/>
      <w:numFmt w:val="lowerLetter"/>
      <w:lvlText w:val="%5."/>
      <w:lvlJc w:val="left"/>
      <w:pPr>
        <w:ind w:left="2750" w:hanging="360"/>
      </w:pPr>
    </w:lvl>
    <w:lvl w:ilvl="5" w:tplc="0C0A001B" w:tentative="1">
      <w:start w:val="1"/>
      <w:numFmt w:val="lowerRoman"/>
      <w:lvlText w:val="%6."/>
      <w:lvlJc w:val="right"/>
      <w:pPr>
        <w:ind w:left="3470" w:hanging="180"/>
      </w:pPr>
    </w:lvl>
    <w:lvl w:ilvl="6" w:tplc="0C0A000F" w:tentative="1">
      <w:start w:val="1"/>
      <w:numFmt w:val="decimal"/>
      <w:lvlText w:val="%7."/>
      <w:lvlJc w:val="left"/>
      <w:pPr>
        <w:ind w:left="4190" w:hanging="360"/>
      </w:pPr>
    </w:lvl>
    <w:lvl w:ilvl="7" w:tplc="0C0A0019" w:tentative="1">
      <w:start w:val="1"/>
      <w:numFmt w:val="lowerLetter"/>
      <w:lvlText w:val="%8."/>
      <w:lvlJc w:val="left"/>
      <w:pPr>
        <w:ind w:left="4910" w:hanging="360"/>
      </w:pPr>
    </w:lvl>
    <w:lvl w:ilvl="8" w:tplc="0C0A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38" w15:restartNumberingAfterBreak="0">
    <w:nsid w:val="7F775D63"/>
    <w:multiLevelType w:val="hybridMultilevel"/>
    <w:tmpl w:val="57C24302"/>
    <w:lvl w:ilvl="0" w:tplc="A4A2757A">
      <w:start w:val="8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9" w15:restartNumberingAfterBreak="0">
    <w:nsid w:val="7FA943C3"/>
    <w:multiLevelType w:val="hybridMultilevel"/>
    <w:tmpl w:val="1730FC04"/>
    <w:lvl w:ilvl="0" w:tplc="C71270C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0746913">
    <w:abstractNumId w:val="28"/>
  </w:num>
  <w:num w:numId="2" w16cid:durableId="1094130108">
    <w:abstractNumId w:val="39"/>
  </w:num>
  <w:num w:numId="3" w16cid:durableId="813567029">
    <w:abstractNumId w:val="34"/>
  </w:num>
  <w:num w:numId="4" w16cid:durableId="6298724">
    <w:abstractNumId w:val="37"/>
  </w:num>
  <w:num w:numId="5" w16cid:durableId="2003579213">
    <w:abstractNumId w:val="8"/>
  </w:num>
  <w:num w:numId="6" w16cid:durableId="1752434317">
    <w:abstractNumId w:val="7"/>
  </w:num>
  <w:num w:numId="7" w16cid:durableId="1580284398">
    <w:abstractNumId w:val="24"/>
  </w:num>
  <w:num w:numId="8" w16cid:durableId="1320621857">
    <w:abstractNumId w:val="1"/>
  </w:num>
  <w:num w:numId="9" w16cid:durableId="663512414">
    <w:abstractNumId w:val="20"/>
  </w:num>
  <w:num w:numId="10" w16cid:durableId="59866322">
    <w:abstractNumId w:val="33"/>
  </w:num>
  <w:num w:numId="11" w16cid:durableId="58330293">
    <w:abstractNumId w:val="13"/>
  </w:num>
  <w:num w:numId="12" w16cid:durableId="1164928959">
    <w:abstractNumId w:val="30"/>
  </w:num>
  <w:num w:numId="13" w16cid:durableId="811093758">
    <w:abstractNumId w:val="4"/>
  </w:num>
  <w:num w:numId="14" w16cid:durableId="504444665">
    <w:abstractNumId w:val="25"/>
  </w:num>
  <w:num w:numId="15" w16cid:durableId="1034427690">
    <w:abstractNumId w:val="36"/>
  </w:num>
  <w:num w:numId="16" w16cid:durableId="1688631924">
    <w:abstractNumId w:val="22"/>
  </w:num>
  <w:num w:numId="17" w16cid:durableId="499807707">
    <w:abstractNumId w:val="26"/>
  </w:num>
  <w:num w:numId="18" w16cid:durableId="1382175044">
    <w:abstractNumId w:val="10"/>
  </w:num>
  <w:num w:numId="19" w16cid:durableId="197940373">
    <w:abstractNumId w:val="29"/>
  </w:num>
  <w:num w:numId="20" w16cid:durableId="235868016">
    <w:abstractNumId w:val="15"/>
  </w:num>
  <w:num w:numId="21" w16cid:durableId="905534338">
    <w:abstractNumId w:val="23"/>
  </w:num>
  <w:num w:numId="22" w16cid:durableId="1606037345">
    <w:abstractNumId w:val="19"/>
  </w:num>
  <w:num w:numId="23" w16cid:durableId="1161234730">
    <w:abstractNumId w:val="32"/>
  </w:num>
  <w:num w:numId="24" w16cid:durableId="1349605001">
    <w:abstractNumId w:val="3"/>
  </w:num>
  <w:num w:numId="25" w16cid:durableId="1923642084">
    <w:abstractNumId w:val="27"/>
  </w:num>
  <w:num w:numId="26" w16cid:durableId="107313196">
    <w:abstractNumId w:val="11"/>
  </w:num>
  <w:num w:numId="27" w16cid:durableId="5449296">
    <w:abstractNumId w:val="21"/>
  </w:num>
  <w:num w:numId="28" w16cid:durableId="503931745">
    <w:abstractNumId w:val="18"/>
  </w:num>
  <w:num w:numId="29" w16cid:durableId="1204445222">
    <w:abstractNumId w:val="14"/>
  </w:num>
  <w:num w:numId="30" w16cid:durableId="574902773">
    <w:abstractNumId w:val="12"/>
  </w:num>
  <w:num w:numId="31" w16cid:durableId="449666952">
    <w:abstractNumId w:val="5"/>
  </w:num>
  <w:num w:numId="32" w16cid:durableId="668368010">
    <w:abstractNumId w:val="2"/>
  </w:num>
  <w:num w:numId="33" w16cid:durableId="1488009337">
    <w:abstractNumId w:val="38"/>
  </w:num>
  <w:num w:numId="34" w16cid:durableId="1484270280">
    <w:abstractNumId w:val="16"/>
  </w:num>
  <w:num w:numId="35" w16cid:durableId="370541449">
    <w:abstractNumId w:val="6"/>
  </w:num>
  <w:num w:numId="36" w16cid:durableId="1563058469">
    <w:abstractNumId w:val="35"/>
  </w:num>
  <w:num w:numId="37" w16cid:durableId="1021972767">
    <w:abstractNumId w:val="17"/>
  </w:num>
  <w:num w:numId="38" w16cid:durableId="352115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/>
          <w:bCs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9" w16cid:durableId="56245001">
    <w:abstractNumId w:val="0"/>
  </w:num>
  <w:num w:numId="40" w16cid:durableId="88351855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0"/>
    <w:rsid w:val="00012A2B"/>
    <w:rsid w:val="00024050"/>
    <w:rsid w:val="000305CD"/>
    <w:rsid w:val="00031495"/>
    <w:rsid w:val="00035F08"/>
    <w:rsid w:val="00040A95"/>
    <w:rsid w:val="0004154E"/>
    <w:rsid w:val="000427E4"/>
    <w:rsid w:val="000450E5"/>
    <w:rsid w:val="00053091"/>
    <w:rsid w:val="00053349"/>
    <w:rsid w:val="00057270"/>
    <w:rsid w:val="000656E2"/>
    <w:rsid w:val="000664F6"/>
    <w:rsid w:val="00073163"/>
    <w:rsid w:val="00076E04"/>
    <w:rsid w:val="00096C59"/>
    <w:rsid w:val="000A3E76"/>
    <w:rsid w:val="000B12D0"/>
    <w:rsid w:val="000C1B13"/>
    <w:rsid w:val="000D4E7E"/>
    <w:rsid w:val="000D7499"/>
    <w:rsid w:val="000E38FC"/>
    <w:rsid w:val="000F711F"/>
    <w:rsid w:val="00106261"/>
    <w:rsid w:val="00106DC7"/>
    <w:rsid w:val="00112DBD"/>
    <w:rsid w:val="001226F6"/>
    <w:rsid w:val="0012384E"/>
    <w:rsid w:val="0013316F"/>
    <w:rsid w:val="001420F7"/>
    <w:rsid w:val="00143ECF"/>
    <w:rsid w:val="00145484"/>
    <w:rsid w:val="0017330E"/>
    <w:rsid w:val="00183118"/>
    <w:rsid w:val="001835E6"/>
    <w:rsid w:val="00190D76"/>
    <w:rsid w:val="001C2598"/>
    <w:rsid w:val="001D05CC"/>
    <w:rsid w:val="001D7446"/>
    <w:rsid w:val="001E3FCA"/>
    <w:rsid w:val="001F1BFD"/>
    <w:rsid w:val="001F74B4"/>
    <w:rsid w:val="002029AD"/>
    <w:rsid w:val="00215AD2"/>
    <w:rsid w:val="00222913"/>
    <w:rsid w:val="00240C5B"/>
    <w:rsid w:val="002612FF"/>
    <w:rsid w:val="00274415"/>
    <w:rsid w:val="00286553"/>
    <w:rsid w:val="00287DFF"/>
    <w:rsid w:val="002A1A6D"/>
    <w:rsid w:val="002C1DF1"/>
    <w:rsid w:val="002C46B9"/>
    <w:rsid w:val="002D3330"/>
    <w:rsid w:val="002D42B3"/>
    <w:rsid w:val="002D5EC3"/>
    <w:rsid w:val="002D7B8D"/>
    <w:rsid w:val="002E1588"/>
    <w:rsid w:val="00302B23"/>
    <w:rsid w:val="0031376C"/>
    <w:rsid w:val="00323DE7"/>
    <w:rsid w:val="00323E70"/>
    <w:rsid w:val="00332110"/>
    <w:rsid w:val="00335F76"/>
    <w:rsid w:val="003700A5"/>
    <w:rsid w:val="003773B9"/>
    <w:rsid w:val="003962DC"/>
    <w:rsid w:val="003A2944"/>
    <w:rsid w:val="003A5F6E"/>
    <w:rsid w:val="003B0607"/>
    <w:rsid w:val="003D56D7"/>
    <w:rsid w:val="003D6022"/>
    <w:rsid w:val="003E3E5F"/>
    <w:rsid w:val="003E3E9E"/>
    <w:rsid w:val="003E3F0A"/>
    <w:rsid w:val="003E76F4"/>
    <w:rsid w:val="003F147F"/>
    <w:rsid w:val="00400267"/>
    <w:rsid w:val="004253AF"/>
    <w:rsid w:val="004254CC"/>
    <w:rsid w:val="00440A14"/>
    <w:rsid w:val="004474AA"/>
    <w:rsid w:val="004520A6"/>
    <w:rsid w:val="0045215D"/>
    <w:rsid w:val="00454B58"/>
    <w:rsid w:val="00457DF1"/>
    <w:rsid w:val="00466FE7"/>
    <w:rsid w:val="004764EA"/>
    <w:rsid w:val="004918DF"/>
    <w:rsid w:val="00495E7C"/>
    <w:rsid w:val="004B1114"/>
    <w:rsid w:val="004C4BEA"/>
    <w:rsid w:val="004C5505"/>
    <w:rsid w:val="004F0CC3"/>
    <w:rsid w:val="00503B57"/>
    <w:rsid w:val="00504A3D"/>
    <w:rsid w:val="00507130"/>
    <w:rsid w:val="00530540"/>
    <w:rsid w:val="005314A8"/>
    <w:rsid w:val="0054516D"/>
    <w:rsid w:val="00554792"/>
    <w:rsid w:val="00555D26"/>
    <w:rsid w:val="00556C7D"/>
    <w:rsid w:val="005616AB"/>
    <w:rsid w:val="005643E9"/>
    <w:rsid w:val="00565781"/>
    <w:rsid w:val="0058416E"/>
    <w:rsid w:val="005855CB"/>
    <w:rsid w:val="005B3CBC"/>
    <w:rsid w:val="005C4310"/>
    <w:rsid w:val="005C4B9E"/>
    <w:rsid w:val="005C55F8"/>
    <w:rsid w:val="005D0457"/>
    <w:rsid w:val="005E2579"/>
    <w:rsid w:val="005E66DC"/>
    <w:rsid w:val="005F7DDE"/>
    <w:rsid w:val="006010A7"/>
    <w:rsid w:val="00602092"/>
    <w:rsid w:val="0060466F"/>
    <w:rsid w:val="00621A96"/>
    <w:rsid w:val="006226D4"/>
    <w:rsid w:val="00623428"/>
    <w:rsid w:val="0064692B"/>
    <w:rsid w:val="00656C9C"/>
    <w:rsid w:val="0066257F"/>
    <w:rsid w:val="00682F2F"/>
    <w:rsid w:val="006841C8"/>
    <w:rsid w:val="00684517"/>
    <w:rsid w:val="00686CB9"/>
    <w:rsid w:val="00694DD5"/>
    <w:rsid w:val="00694DF2"/>
    <w:rsid w:val="006B2FFC"/>
    <w:rsid w:val="006B501B"/>
    <w:rsid w:val="006C57A4"/>
    <w:rsid w:val="006C5FF7"/>
    <w:rsid w:val="006C75C3"/>
    <w:rsid w:val="006D3885"/>
    <w:rsid w:val="006D6888"/>
    <w:rsid w:val="006E4653"/>
    <w:rsid w:val="00717956"/>
    <w:rsid w:val="0073182D"/>
    <w:rsid w:val="0073440D"/>
    <w:rsid w:val="0073517B"/>
    <w:rsid w:val="00745E19"/>
    <w:rsid w:val="00757BDC"/>
    <w:rsid w:val="00763683"/>
    <w:rsid w:val="0079313A"/>
    <w:rsid w:val="007B0061"/>
    <w:rsid w:val="007C054A"/>
    <w:rsid w:val="007C1444"/>
    <w:rsid w:val="007D1392"/>
    <w:rsid w:val="007E02DD"/>
    <w:rsid w:val="007F3E99"/>
    <w:rsid w:val="007F6E0B"/>
    <w:rsid w:val="00805BAE"/>
    <w:rsid w:val="00811AF0"/>
    <w:rsid w:val="00825746"/>
    <w:rsid w:val="00825779"/>
    <w:rsid w:val="008633F6"/>
    <w:rsid w:val="008813CC"/>
    <w:rsid w:val="008A3613"/>
    <w:rsid w:val="008A6841"/>
    <w:rsid w:val="008A74CC"/>
    <w:rsid w:val="008B0CB0"/>
    <w:rsid w:val="008B32DB"/>
    <w:rsid w:val="008B4CDE"/>
    <w:rsid w:val="008C18B8"/>
    <w:rsid w:val="008C1B4A"/>
    <w:rsid w:val="008D0A22"/>
    <w:rsid w:val="008D5869"/>
    <w:rsid w:val="008E39A4"/>
    <w:rsid w:val="00911D8D"/>
    <w:rsid w:val="00952B83"/>
    <w:rsid w:val="009552C5"/>
    <w:rsid w:val="00956307"/>
    <w:rsid w:val="00960ABC"/>
    <w:rsid w:val="00961EF0"/>
    <w:rsid w:val="00964BF2"/>
    <w:rsid w:val="0098148A"/>
    <w:rsid w:val="009B6FE5"/>
    <w:rsid w:val="009C0846"/>
    <w:rsid w:val="009C631C"/>
    <w:rsid w:val="009E169B"/>
    <w:rsid w:val="009E2D93"/>
    <w:rsid w:val="009E2E47"/>
    <w:rsid w:val="009E757A"/>
    <w:rsid w:val="00A00398"/>
    <w:rsid w:val="00A05779"/>
    <w:rsid w:val="00A07F44"/>
    <w:rsid w:val="00A31952"/>
    <w:rsid w:val="00A326E8"/>
    <w:rsid w:val="00A43BF3"/>
    <w:rsid w:val="00A46E58"/>
    <w:rsid w:val="00A67A49"/>
    <w:rsid w:val="00A73C8C"/>
    <w:rsid w:val="00A73DBF"/>
    <w:rsid w:val="00A83BB6"/>
    <w:rsid w:val="00A93CB7"/>
    <w:rsid w:val="00A97224"/>
    <w:rsid w:val="00AA0923"/>
    <w:rsid w:val="00AB0434"/>
    <w:rsid w:val="00AB09D8"/>
    <w:rsid w:val="00AB247C"/>
    <w:rsid w:val="00AB254F"/>
    <w:rsid w:val="00AF0F75"/>
    <w:rsid w:val="00AF35DB"/>
    <w:rsid w:val="00AF6592"/>
    <w:rsid w:val="00B0176A"/>
    <w:rsid w:val="00B058D4"/>
    <w:rsid w:val="00B16CA0"/>
    <w:rsid w:val="00B21B5F"/>
    <w:rsid w:val="00B2623F"/>
    <w:rsid w:val="00B30B5D"/>
    <w:rsid w:val="00B350BB"/>
    <w:rsid w:val="00B375AC"/>
    <w:rsid w:val="00B430EA"/>
    <w:rsid w:val="00B60AE4"/>
    <w:rsid w:val="00B63E86"/>
    <w:rsid w:val="00B712EB"/>
    <w:rsid w:val="00B73064"/>
    <w:rsid w:val="00B77AB3"/>
    <w:rsid w:val="00B93821"/>
    <w:rsid w:val="00B95B8D"/>
    <w:rsid w:val="00BA433C"/>
    <w:rsid w:val="00BB106B"/>
    <w:rsid w:val="00BD2025"/>
    <w:rsid w:val="00BD6A0C"/>
    <w:rsid w:val="00BE0680"/>
    <w:rsid w:val="00BE1647"/>
    <w:rsid w:val="00C00BE3"/>
    <w:rsid w:val="00C0229D"/>
    <w:rsid w:val="00C03C39"/>
    <w:rsid w:val="00C06FEB"/>
    <w:rsid w:val="00C11FF5"/>
    <w:rsid w:val="00C124D1"/>
    <w:rsid w:val="00C20019"/>
    <w:rsid w:val="00C206B2"/>
    <w:rsid w:val="00C5012B"/>
    <w:rsid w:val="00C528C8"/>
    <w:rsid w:val="00C62310"/>
    <w:rsid w:val="00C87EAE"/>
    <w:rsid w:val="00C93840"/>
    <w:rsid w:val="00CC1F29"/>
    <w:rsid w:val="00CC24A7"/>
    <w:rsid w:val="00CC5800"/>
    <w:rsid w:val="00CC5FE8"/>
    <w:rsid w:val="00CE2280"/>
    <w:rsid w:val="00CE31B0"/>
    <w:rsid w:val="00CE65A8"/>
    <w:rsid w:val="00CE6709"/>
    <w:rsid w:val="00CE6A67"/>
    <w:rsid w:val="00CF288C"/>
    <w:rsid w:val="00CF7C29"/>
    <w:rsid w:val="00D05493"/>
    <w:rsid w:val="00D1710E"/>
    <w:rsid w:val="00D26D52"/>
    <w:rsid w:val="00D52CCE"/>
    <w:rsid w:val="00D61093"/>
    <w:rsid w:val="00D6785B"/>
    <w:rsid w:val="00D71C0D"/>
    <w:rsid w:val="00DA61A6"/>
    <w:rsid w:val="00DB470B"/>
    <w:rsid w:val="00DC1147"/>
    <w:rsid w:val="00DC11A9"/>
    <w:rsid w:val="00DC609E"/>
    <w:rsid w:val="00DC69F9"/>
    <w:rsid w:val="00DD52A4"/>
    <w:rsid w:val="00DE645C"/>
    <w:rsid w:val="00DE76B3"/>
    <w:rsid w:val="00E0461A"/>
    <w:rsid w:val="00E13422"/>
    <w:rsid w:val="00E16BA9"/>
    <w:rsid w:val="00E1746D"/>
    <w:rsid w:val="00E31A95"/>
    <w:rsid w:val="00E36FF4"/>
    <w:rsid w:val="00E41BC2"/>
    <w:rsid w:val="00E42981"/>
    <w:rsid w:val="00E6155C"/>
    <w:rsid w:val="00E630CE"/>
    <w:rsid w:val="00E6585B"/>
    <w:rsid w:val="00E66627"/>
    <w:rsid w:val="00E76337"/>
    <w:rsid w:val="00E85FBA"/>
    <w:rsid w:val="00EB17A7"/>
    <w:rsid w:val="00ED416D"/>
    <w:rsid w:val="00ED5922"/>
    <w:rsid w:val="00F03FE9"/>
    <w:rsid w:val="00F16EC5"/>
    <w:rsid w:val="00F443E6"/>
    <w:rsid w:val="00F707E3"/>
    <w:rsid w:val="00F7260A"/>
    <w:rsid w:val="00F83063"/>
    <w:rsid w:val="00F94E26"/>
    <w:rsid w:val="00FA2BC9"/>
    <w:rsid w:val="00FB4492"/>
    <w:rsid w:val="00FD7C0F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3B272"/>
  <w15:docId w15:val="{065E26B0-90F0-4BB0-86A6-AAE936A2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5F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delremitente1">
    <w:name w:val="Dirección del remitente1"/>
    <w:basedOn w:val="Normal"/>
    <w:uiPriority w:val="2"/>
    <w:qFormat/>
    <w:rsid w:val="003E3E5F"/>
    <w:pPr>
      <w:widowControl/>
      <w:autoSpaceDE/>
      <w:autoSpaceDN/>
      <w:adjustRightInd/>
      <w:spacing w:after="200" w:line="276" w:lineRule="auto"/>
    </w:pPr>
    <w:rPr>
      <w:rFonts w:ascii="Calibri" w:hAnsi="Calibri"/>
      <w:color w:val="FFFFFF"/>
      <w:spacing w:val="20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3517B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429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2981"/>
    <w:rPr>
      <w:rFonts w:ascii="Arial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429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2981"/>
    <w:rPr>
      <w:rFonts w:ascii="Arial" w:hAnsi="Arial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4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0540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uiPriority w:val="1"/>
    <w:qFormat/>
    <w:rsid w:val="00DC69F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F83063"/>
  </w:style>
  <w:style w:type="character" w:styleId="Textoennegrita">
    <w:name w:val="Strong"/>
    <w:basedOn w:val="Fuentedeprrafopredeter"/>
    <w:uiPriority w:val="22"/>
    <w:qFormat/>
    <w:rsid w:val="00096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64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C75C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0229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0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0B5D"/>
    <w:rPr>
      <w:rFonts w:ascii="Courier New" w:hAnsi="Courier New" w:cs="Courier New"/>
    </w:rPr>
  </w:style>
  <w:style w:type="paragraph" w:styleId="Textoindependiente">
    <w:name w:val="Body Text"/>
    <w:basedOn w:val="Normal"/>
    <w:link w:val="TextoindependienteCar"/>
    <w:uiPriority w:val="1"/>
    <w:qFormat/>
    <w:rsid w:val="008A3613"/>
    <w:pPr>
      <w:adjustRightInd/>
    </w:pPr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3613"/>
    <w:rPr>
      <w:rFonts w:ascii="Arial MT" w:eastAsia="Arial MT" w:hAnsi="Arial MT" w:cs="Arial MT"/>
      <w:lang w:val="es-ES" w:eastAsia="en-US"/>
    </w:rPr>
  </w:style>
  <w:style w:type="paragraph" w:styleId="Ttulo">
    <w:name w:val="Title"/>
    <w:basedOn w:val="Normal"/>
    <w:link w:val="TtuloCar"/>
    <w:uiPriority w:val="1"/>
    <w:qFormat/>
    <w:rsid w:val="008A3613"/>
    <w:pPr>
      <w:adjustRightInd/>
      <w:ind w:left="119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8A3613"/>
    <w:rPr>
      <w:rFonts w:eastAsia="Calibri" w:cs="Calibri"/>
      <w:sz w:val="22"/>
      <w:szCs w:val="22"/>
      <w:lang w:val="es-ES" w:eastAsia="en-US"/>
    </w:rPr>
  </w:style>
  <w:style w:type="character" w:customStyle="1" w:styleId="sg-text">
    <w:name w:val="sg-text"/>
    <w:basedOn w:val="Fuentedeprrafopredeter"/>
    <w:rsid w:val="0066257F"/>
  </w:style>
  <w:style w:type="character" w:customStyle="1" w:styleId="hgkelc">
    <w:name w:val="hgkelc"/>
    <w:basedOn w:val="Fuentedeprrafopredeter"/>
    <w:rsid w:val="00C5012B"/>
  </w:style>
  <w:style w:type="character" w:customStyle="1" w:styleId="t">
    <w:name w:val="t"/>
    <w:basedOn w:val="Fuentedeprrafopredeter"/>
    <w:rsid w:val="00C5012B"/>
  </w:style>
  <w:style w:type="table" w:styleId="Tablaconcuadrcula1Claro-nfasis2">
    <w:name w:val="Grid Table 1 Light Accent 2"/>
    <w:basedOn w:val="Tablanormal"/>
    <w:uiPriority w:val="46"/>
    <w:rsid w:val="00911D8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Sinlista"/>
    <w:uiPriority w:val="99"/>
    <w:semiHidden/>
    <w:unhideWhenUsed/>
    <w:rsid w:val="002612FF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icfes\formato%20Icfes.dotx" TargetMode="Externa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7E43-56FF-4578-A1F7-FE260FCF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Icfes.dotx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Diego Henao Quintero</cp:lastModifiedBy>
  <cp:revision>4</cp:revision>
  <cp:lastPrinted>2025-03-14T04:51:00Z</cp:lastPrinted>
  <dcterms:created xsi:type="dcterms:W3CDTF">2025-08-10T01:15:00Z</dcterms:created>
  <dcterms:modified xsi:type="dcterms:W3CDTF">2025-08-14T15:18:00Z</dcterms:modified>
</cp:coreProperties>
</file>